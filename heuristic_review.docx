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D26CB" w14:textId="74110641" w:rsidR="00D300CE" w:rsidRDefault="00D300CE" w:rsidP="00D300CE">
      <w:r>
        <w:t>Heuristic Review</w:t>
      </w:r>
      <w:r w:rsidR="000836F3">
        <w:t xml:space="preserve"> </w:t>
      </w:r>
      <w:fldSimple w:instr=" REVNUM  \* MERGEFORMAT ">
        <w:r w:rsidR="00A3621A">
          <w:rPr>
            <w:noProof/>
          </w:rPr>
          <w:t>6</w:t>
        </w:r>
      </w:fldSimple>
    </w:p>
    <w:p w14:paraId="0E16104B" w14:textId="77777777" w:rsidR="00D300CE" w:rsidRDefault="00D300CE" w:rsidP="00D300CE">
      <w:r>
        <w:t>Author: Yogi</w:t>
      </w:r>
    </w:p>
    <w:p w14:paraId="7F7BB8DA" w14:textId="77777777" w:rsidR="00D300CE" w:rsidRDefault="00D300CE" w:rsidP="00D300CE">
      <w:r>
        <w:t xml:space="preserve">Date updated: </w:t>
      </w:r>
      <w:r>
        <w:fldChar w:fldCharType="begin"/>
      </w:r>
      <w:r>
        <w:instrText xml:space="preserve"> DATE \@ "dddd, MMMM d, yyyy" </w:instrText>
      </w:r>
      <w:r>
        <w:fldChar w:fldCharType="separate"/>
      </w:r>
      <w:r w:rsidR="003F1DBA">
        <w:rPr>
          <w:noProof/>
        </w:rPr>
        <w:t>Saturday, May 20, 2017</w:t>
      </w:r>
      <w:r>
        <w:fldChar w:fldCharType="end"/>
      </w:r>
    </w:p>
    <w:p w14:paraId="486F7875" w14:textId="375CA8F0" w:rsidR="00236F83" w:rsidRDefault="00791039" w:rsidP="00D300CE">
      <w:pPr>
        <w:pStyle w:val="ListBullet"/>
      </w:pPr>
      <w:r>
        <w:t>Custom score</w:t>
      </w:r>
    </w:p>
    <w:p w14:paraId="2B87F560" w14:textId="0BAE7494" w:rsidR="006C49A0" w:rsidRDefault="006C49A0" w:rsidP="00791039">
      <w:pPr>
        <w:pStyle w:val="ListBullet"/>
        <w:numPr>
          <w:ilvl w:val="1"/>
          <w:numId w:val="3"/>
        </w:numPr>
      </w:pPr>
      <w:r>
        <w:t xml:space="preserve">“My moves minus opponent moves” is a simple heuristic, which returns results quickly and hence is effective in iterative deepening. </w:t>
      </w:r>
    </w:p>
    <w:p w14:paraId="7A4718EA" w14:textId="63857BDA" w:rsidR="006C49A0" w:rsidRDefault="006C49A0" w:rsidP="00791039">
      <w:pPr>
        <w:pStyle w:val="ListBullet"/>
        <w:numPr>
          <w:ilvl w:val="1"/>
          <w:numId w:val="3"/>
        </w:numPr>
      </w:pPr>
      <w:r>
        <w:t>In this custom heuristic, I explored the possibility of finding ideal weight assignment to my moves and opponents moves to increase the average performance of this criteria.</w:t>
      </w:r>
    </w:p>
    <w:p w14:paraId="1569AB5A" w14:textId="26FE961F" w:rsidR="00791039" w:rsidRDefault="006C49A0" w:rsidP="00791039">
      <w:pPr>
        <w:pStyle w:val="ListBullet"/>
        <w:numPr>
          <w:ilvl w:val="1"/>
          <w:numId w:val="3"/>
        </w:numPr>
      </w:pPr>
      <w:r>
        <w:t xml:space="preserve">After trying various combinations such as aggressive (more weight to opponent moves), conservative (more weight to my moves) and optimized (combination of both) </w:t>
      </w:r>
    </w:p>
    <w:p w14:paraId="2C5981CC" w14:textId="6FD1B328" w:rsidR="00236F83" w:rsidRDefault="00791039" w:rsidP="00791039">
      <w:pPr>
        <w:pStyle w:val="ListBullet"/>
      </w:pPr>
      <w:r>
        <w:t>Custom score 2</w:t>
      </w:r>
    </w:p>
    <w:p w14:paraId="12ED4EDD" w14:textId="192F4F94" w:rsidR="006C49A0" w:rsidRDefault="00A3621A" w:rsidP="006C49A0">
      <w:pPr>
        <w:pStyle w:val="ListBullet"/>
        <w:numPr>
          <w:ilvl w:val="1"/>
          <w:numId w:val="3"/>
        </w:numPr>
      </w:pPr>
      <w:r>
        <w:t>When exploring simple heuristic above, I learned that it works quite well in the middle part of the game, though not in the beginning or end.</w:t>
      </w:r>
    </w:p>
    <w:p w14:paraId="700AECFA" w14:textId="21A0DFBA" w:rsidR="00E73282" w:rsidRDefault="00E73282" w:rsidP="006C49A0">
      <w:pPr>
        <w:pStyle w:val="ListBullet"/>
        <w:numPr>
          <w:ilvl w:val="1"/>
          <w:numId w:val="3"/>
        </w:numPr>
      </w:pPr>
      <w:r>
        <w:t xml:space="preserve">In this heuristic, during the first 5 plays I used distance from center, where its most effective. During the next 10 </w:t>
      </w:r>
      <w:bookmarkStart w:id="0" w:name="_GoBack"/>
      <w:bookmarkEnd w:id="0"/>
      <w:r w:rsidR="00F752DF">
        <w:t>plays,</w:t>
      </w:r>
      <w:r>
        <w:t xml:space="preserve"> I used weighted “my moves minus opponent moves”.  Towards the end of the game, my moves are most important hence I used only that.</w:t>
      </w:r>
    </w:p>
    <w:p w14:paraId="5AD66ECF" w14:textId="0FC1BF3C" w:rsidR="00A3621A" w:rsidRDefault="00E73282" w:rsidP="006C49A0">
      <w:pPr>
        <w:pStyle w:val="ListBullet"/>
        <w:numPr>
          <w:ilvl w:val="1"/>
          <w:numId w:val="3"/>
        </w:numPr>
      </w:pPr>
      <w:r>
        <w:t xml:space="preserve">Performance of this heuristic was significantly better than simple </w:t>
      </w:r>
      <w:proofErr w:type="spellStart"/>
      <w:r>
        <w:t>custom_score</w:t>
      </w:r>
      <w:proofErr w:type="spellEnd"/>
      <w:r>
        <w:t xml:space="preserve">… which confirmed that having different </w:t>
      </w:r>
      <w:r w:rsidR="00C05112">
        <w:t xml:space="preserve">criteria during </w:t>
      </w:r>
      <w:r>
        <w:t>opening,</w:t>
      </w:r>
      <w:r w:rsidR="00C05112">
        <w:t xml:space="preserve"> middle and</w:t>
      </w:r>
      <w:r w:rsidR="00A3621A">
        <w:t xml:space="preserve"> </w:t>
      </w:r>
      <w:r>
        <w:t xml:space="preserve">closing </w:t>
      </w:r>
      <w:r w:rsidR="00C05112">
        <w:t>is important.</w:t>
      </w:r>
    </w:p>
    <w:p w14:paraId="5AD2F373" w14:textId="4C4530B0" w:rsidR="00791039" w:rsidRDefault="00791039" w:rsidP="00791039">
      <w:pPr>
        <w:pStyle w:val="ListBullet"/>
      </w:pPr>
      <w:r>
        <w:t>Custom score 3</w:t>
      </w:r>
    </w:p>
    <w:sectPr w:rsidR="0079103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A0A78" w14:textId="77777777" w:rsidR="009D29B6" w:rsidRDefault="009D29B6">
      <w:r>
        <w:separator/>
      </w:r>
    </w:p>
    <w:p w14:paraId="62D075EF" w14:textId="77777777" w:rsidR="009D29B6" w:rsidRDefault="009D29B6"/>
  </w:endnote>
  <w:endnote w:type="continuationSeparator" w:id="0">
    <w:p w14:paraId="7D000036" w14:textId="77777777" w:rsidR="009D29B6" w:rsidRDefault="009D29B6">
      <w:r>
        <w:continuationSeparator/>
      </w:r>
    </w:p>
    <w:p w14:paraId="041504CB" w14:textId="77777777" w:rsidR="009D29B6" w:rsidRDefault="009D2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6BC5" w14:textId="77777777" w:rsidR="00236F83" w:rsidRDefault="00BC3E2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77DA0" w14:textId="77777777" w:rsidR="009D29B6" w:rsidRDefault="009D29B6">
      <w:r>
        <w:separator/>
      </w:r>
    </w:p>
    <w:p w14:paraId="6E9B5550" w14:textId="77777777" w:rsidR="009D29B6" w:rsidRDefault="009D29B6"/>
  </w:footnote>
  <w:footnote w:type="continuationSeparator" w:id="0">
    <w:p w14:paraId="1867345A" w14:textId="77777777" w:rsidR="009D29B6" w:rsidRDefault="009D29B6">
      <w:r>
        <w:continuationSeparator/>
      </w:r>
    </w:p>
    <w:p w14:paraId="4A501632" w14:textId="77777777" w:rsidR="009D29B6" w:rsidRDefault="009D29B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CE"/>
    <w:rsid w:val="000836F3"/>
    <w:rsid w:val="00236F83"/>
    <w:rsid w:val="003F1DBA"/>
    <w:rsid w:val="006C49A0"/>
    <w:rsid w:val="00791039"/>
    <w:rsid w:val="008D742E"/>
    <w:rsid w:val="008F47C1"/>
    <w:rsid w:val="009D29B6"/>
    <w:rsid w:val="00A3621A"/>
    <w:rsid w:val="00BC3E25"/>
    <w:rsid w:val="00C05112"/>
    <w:rsid w:val="00D300CE"/>
    <w:rsid w:val="00D4474B"/>
    <w:rsid w:val="00E73282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4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dnegoy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GODBOLE</dc:creator>
  <cp:keywords/>
  <dc:description/>
  <cp:lastModifiedBy>YOGENDRA GODBOLE</cp:lastModifiedBy>
  <cp:revision>8</cp:revision>
  <dcterms:created xsi:type="dcterms:W3CDTF">2017-05-20T14:53:00Z</dcterms:created>
  <dcterms:modified xsi:type="dcterms:W3CDTF">2017-05-20T15:13:00Z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